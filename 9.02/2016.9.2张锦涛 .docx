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9"/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>package com.oracle.test;</w:t>
            </w:r>
          </w:p>
          <w:p>
            <w:pPr>
              <w:pStyle w:val="9"/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pStyle w:val="9"/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>import java.util.ArrayList;</w:t>
            </w:r>
          </w:p>
          <w:p>
            <w:pPr>
              <w:pStyle w:val="9"/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>import java.util.HashMap;</w:t>
            </w:r>
          </w:p>
          <w:p>
            <w:pPr>
              <w:pStyle w:val="9"/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>import java.util.List;</w:t>
            </w:r>
          </w:p>
          <w:p>
            <w:pPr>
              <w:pStyle w:val="9"/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>import java.util.Map;</w:t>
            </w:r>
          </w:p>
          <w:p>
            <w:pPr>
              <w:pStyle w:val="9"/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pStyle w:val="9"/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>import net.sf.json.JSONArray;</w:t>
            </w:r>
          </w:p>
          <w:p>
            <w:pPr>
              <w:pStyle w:val="9"/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>import net.sf.json.JSONObject;</w:t>
            </w:r>
          </w:p>
          <w:p>
            <w:pPr>
              <w:pStyle w:val="9"/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pStyle w:val="9"/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>public class Test {</w:t>
            </w:r>
          </w:p>
          <w:p>
            <w:pPr>
              <w:pStyle w:val="9"/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pStyle w:val="9"/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>// 1. 创建一个对象</w:t>
            </w:r>
          </w:p>
          <w:p>
            <w:pPr>
              <w:pStyle w:val="9"/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>Person p = new Person(11, "张三");</w:t>
            </w:r>
          </w:p>
          <w:p>
            <w:pPr>
              <w:pStyle w:val="9"/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>// 把我们的对象转成为字符串</w:t>
            </w:r>
          </w:p>
          <w:p>
            <w:pPr>
              <w:pStyle w:val="9"/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>String obj = JSONObject.fromObject(p).toString();</w:t>
            </w:r>
          </w:p>
          <w:p>
            <w:pPr>
              <w:pStyle w:val="9"/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>System.out.println(obj);</w:t>
            </w:r>
          </w:p>
          <w:p>
            <w:pPr>
              <w:pStyle w:val="9"/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pStyle w:val="9"/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>// 2.把一个集合转成Json</w:t>
            </w:r>
          </w:p>
          <w:p>
            <w:pPr>
              <w:pStyle w:val="9"/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>List&lt;Person&gt; list = new ArrayList&lt;Person&gt;();</w:t>
            </w:r>
          </w:p>
          <w:p>
            <w:pPr>
              <w:pStyle w:val="9"/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>for (int i = 0; i &lt; 10; i++) {</w:t>
            </w:r>
          </w:p>
          <w:p>
            <w:pPr>
              <w:pStyle w:val="9"/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>Person p1 = new Person(i, "张" + i);</w:t>
            </w:r>
          </w:p>
          <w:p>
            <w:pPr>
              <w:pStyle w:val="9"/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>list.add(p1);</w:t>
            </w:r>
          </w:p>
          <w:p>
            <w:pPr>
              <w:pStyle w:val="9"/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pStyle w:val="9"/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>// 2.1转换</w:t>
            </w:r>
          </w:p>
          <w:p>
            <w:pPr>
              <w:pStyle w:val="9"/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>String arrays = JSONArray.fromObject(list).toString();</w:t>
            </w:r>
          </w:p>
          <w:p>
            <w:pPr>
              <w:pStyle w:val="9"/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>System.out.println(arrays);</w:t>
            </w:r>
          </w:p>
          <w:p>
            <w:pPr>
              <w:pStyle w:val="9"/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>Map&lt;String, Person&gt; map=new HashMap&lt;String, Person&gt;();</w:t>
            </w:r>
          </w:p>
          <w:p>
            <w:pPr>
              <w:pStyle w:val="9"/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>for(int i=0;i&lt;10;i++){</w:t>
            </w:r>
          </w:p>
          <w:p>
            <w:pPr>
              <w:pStyle w:val="9"/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>Person p2=new Person(i,"小"+i);</w:t>
            </w:r>
          </w:p>
          <w:p>
            <w:pPr>
              <w:pStyle w:val="9"/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>map.put("key"+i,p2);</w:t>
            </w:r>
          </w:p>
          <w:p>
            <w:pPr>
              <w:pStyle w:val="9"/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</w:p>
          <w:p>
            <w:pPr>
              <w:pStyle w:val="9"/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>String s= JSONArray.fromObject(map).toString();</w:t>
            </w:r>
          </w:p>
          <w:p>
            <w:pPr>
              <w:pStyle w:val="9"/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>System.out.println(s);</w:t>
            </w:r>
            <w:bookmarkStart w:id="0" w:name="_GoBack"/>
            <w:bookmarkEnd w:id="0"/>
          </w:p>
          <w:p>
            <w:pPr>
              <w:pStyle w:val="9"/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 w:ascii="宋体"/>
          <w:sz w:val="30"/>
          <w:szCs w:val="30"/>
          <w:lang w:val="en-US" w:eastAsia="zh-CN"/>
        </w:rPr>
        <w:t>任务</w:t>
      </w:r>
      <w:r>
        <w:rPr>
          <w:rFonts w:hint="eastAsia"/>
          <w:sz w:val="30"/>
          <w:szCs w:val="30"/>
        </w:rPr>
        <w:t>未完成工作</w:t>
      </w:r>
    </w:p>
    <w:p>
      <w:pPr>
        <w:pStyle w:val="9"/>
        <w:numPr>
          <w:ilvl w:val="0"/>
          <w:numId w:val="0"/>
        </w:numPr>
        <w:ind w:leftChars="0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打字速度没上180；</w:t>
      </w:r>
    </w:p>
    <w:p>
      <w:pPr>
        <w:pStyle w:val="9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未完成原因</w:t>
      </w:r>
    </w:p>
    <w:p>
      <w:pPr>
        <w:pStyle w:val="9"/>
        <w:ind w:firstLine="0" w:firstLineChars="0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不熟悉</w:t>
      </w:r>
    </w:p>
    <w:p>
      <w:pPr>
        <w:pStyle w:val="9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遇到的问题及解决方案</w:t>
      </w:r>
    </w:p>
    <w:p>
      <w:pPr>
        <w:pStyle w:val="9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多熟悉，多做实例，再从实例回顾所学的知识。不懂就问或查资料。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4523"/>
    <w:rsid w:val="0005758A"/>
    <w:rsid w:val="000627A8"/>
    <w:rsid w:val="000C50F8"/>
    <w:rsid w:val="000F172D"/>
    <w:rsid w:val="00150B35"/>
    <w:rsid w:val="00165DDC"/>
    <w:rsid w:val="001E3036"/>
    <w:rsid w:val="00227C33"/>
    <w:rsid w:val="00230AAD"/>
    <w:rsid w:val="002773A7"/>
    <w:rsid w:val="003378EA"/>
    <w:rsid w:val="00421BA3"/>
    <w:rsid w:val="00470246"/>
    <w:rsid w:val="0049014E"/>
    <w:rsid w:val="0054370D"/>
    <w:rsid w:val="00580C29"/>
    <w:rsid w:val="00590266"/>
    <w:rsid w:val="005B4EF9"/>
    <w:rsid w:val="00706D6E"/>
    <w:rsid w:val="00710FE4"/>
    <w:rsid w:val="00736D7C"/>
    <w:rsid w:val="00763F20"/>
    <w:rsid w:val="007A08A8"/>
    <w:rsid w:val="007C2EE3"/>
    <w:rsid w:val="00887D10"/>
    <w:rsid w:val="00892156"/>
    <w:rsid w:val="008D440E"/>
    <w:rsid w:val="008F73F6"/>
    <w:rsid w:val="009D6985"/>
    <w:rsid w:val="00A970A4"/>
    <w:rsid w:val="00B45C2C"/>
    <w:rsid w:val="00B93A8F"/>
    <w:rsid w:val="00C270F7"/>
    <w:rsid w:val="00CB0ACA"/>
    <w:rsid w:val="00CC375F"/>
    <w:rsid w:val="00D43A67"/>
    <w:rsid w:val="00D95E2D"/>
    <w:rsid w:val="00DD14EB"/>
    <w:rsid w:val="00DD28FD"/>
    <w:rsid w:val="00DE0A25"/>
    <w:rsid w:val="00E017AB"/>
    <w:rsid w:val="00E0438F"/>
    <w:rsid w:val="00E14496"/>
    <w:rsid w:val="00E70BE5"/>
    <w:rsid w:val="00E72E9D"/>
    <w:rsid w:val="00F25410"/>
    <w:rsid w:val="00F9255A"/>
    <w:rsid w:val="00FA149F"/>
    <w:rsid w:val="07A4075A"/>
    <w:rsid w:val="08F77A10"/>
    <w:rsid w:val="0C6E30BF"/>
    <w:rsid w:val="18CD4374"/>
    <w:rsid w:val="1E1025F6"/>
    <w:rsid w:val="1EB46CF3"/>
    <w:rsid w:val="20EA5D66"/>
    <w:rsid w:val="20F72AE0"/>
    <w:rsid w:val="21D501D3"/>
    <w:rsid w:val="226430BA"/>
    <w:rsid w:val="22A14571"/>
    <w:rsid w:val="232D1BFE"/>
    <w:rsid w:val="23593D85"/>
    <w:rsid w:val="236D3F7B"/>
    <w:rsid w:val="240F4C32"/>
    <w:rsid w:val="24B82DC2"/>
    <w:rsid w:val="26F919A6"/>
    <w:rsid w:val="2FA0612C"/>
    <w:rsid w:val="3497019B"/>
    <w:rsid w:val="3A3A56F5"/>
    <w:rsid w:val="3CA303A3"/>
    <w:rsid w:val="3EC92695"/>
    <w:rsid w:val="40727F5D"/>
    <w:rsid w:val="41E631AB"/>
    <w:rsid w:val="4809723B"/>
    <w:rsid w:val="49E315EE"/>
    <w:rsid w:val="4D694BF3"/>
    <w:rsid w:val="4F0D3A3D"/>
    <w:rsid w:val="57A02BFF"/>
    <w:rsid w:val="594A5E98"/>
    <w:rsid w:val="5A9F30AA"/>
    <w:rsid w:val="5AFA0860"/>
    <w:rsid w:val="5B0C72B9"/>
    <w:rsid w:val="5B3843A6"/>
    <w:rsid w:val="5B9A6C9C"/>
    <w:rsid w:val="5E577341"/>
    <w:rsid w:val="5F7F21A1"/>
    <w:rsid w:val="674356E6"/>
    <w:rsid w:val="6A06719D"/>
    <w:rsid w:val="6FAE0DC9"/>
    <w:rsid w:val="70326E24"/>
    <w:rsid w:val="70851B9C"/>
    <w:rsid w:val="7AF64266"/>
    <w:rsid w:val="7C986A82"/>
    <w:rsid w:val="7D3C3EC0"/>
  </w:rsids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99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99"/>
    <w:rPr>
      <w:rFonts w:cs="Times New Roman"/>
      <w:color w:val="0000FF"/>
      <w:u w:val="single"/>
    </w:rPr>
  </w:style>
  <w:style w:type="table" w:styleId="8">
    <w:name w:val="Table Grid"/>
    <w:basedOn w:val="7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9">
    <w:name w:val="列出段落1"/>
    <w:basedOn w:val="1"/>
    <w:qFormat/>
    <w:uiPriority w:val="99"/>
    <w:pPr>
      <w:ind w:firstLine="420" w:firstLineChars="200"/>
    </w:pPr>
  </w:style>
  <w:style w:type="character" w:customStyle="1" w:styleId="10">
    <w:name w:val="Header Char"/>
    <w:basedOn w:val="5"/>
    <w:link w:val="3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1">
    <w:name w:val="Footer Char"/>
    <w:basedOn w:val="5"/>
    <w:link w:val="2"/>
    <w:semiHidden/>
    <w:qFormat/>
    <w:locked/>
    <w:uiPriority w:val="99"/>
    <w:rPr>
      <w:rFonts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Hewlett-Packard</Company>
  <Pages>1</Pages>
  <Words>35</Words>
  <Characters>200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2016-05-27T09:17:00Z</dcterms:created>
  <dc:creator>admin</dc:creator>
  <cp:lastModifiedBy>涛</cp:lastModifiedBy>
  <dcterms:modified xsi:type="dcterms:W3CDTF">2016-08-26T09:26:09Z</dcterms:modified>
  <dc:title>日常工作日报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